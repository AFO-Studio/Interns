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EC0BF2" w14:paraId="4969622C" w14:textId="77777777" w:rsidTr="00B30E4C">
        <w:trPr>
          <w:trHeight w:val="45"/>
        </w:trPr>
        <w:sdt>
          <w:sdtPr>
            <w:alias w:val="Author"/>
            <w:id w:val="89610595"/>
            <w:placeholder>
              <w:docPart w:val="C5595E3E6788452DA3D114270B4794C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14:paraId="3F6CBBB2" w14:textId="77777777" w:rsidR="00EC0BF2" w:rsidRDefault="00DD069F">
                <w:pPr>
                  <w:pStyle w:val="YourName"/>
                </w:pPr>
                <w:r>
                  <w:t>John Harper</w:t>
                </w:r>
              </w:p>
            </w:tc>
          </w:sdtContent>
        </w:sdt>
      </w:tr>
      <w:tr w:rsidR="00EC0BF2" w14:paraId="583DF6AF" w14:textId="77777777" w:rsidTr="00B30E4C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6AE808E6" w14:textId="77777777" w:rsidR="00A267C9" w:rsidRDefault="00E64BCF">
            <w:pPr>
              <w:pStyle w:val="AllCapsCopy"/>
            </w:pPr>
            <w:r>
              <w:t>2042</w:t>
            </w:r>
            <w:r w:rsidR="006D3431">
              <w:t xml:space="preserve"> </w:t>
            </w:r>
            <w:r>
              <w:t>spider</w:t>
            </w:r>
            <w:r w:rsidR="006D3431">
              <w:t xml:space="preserve"> </w:t>
            </w:r>
            <w:r>
              <w:t>ridge</w:t>
            </w:r>
            <w:r w:rsidR="006D3431">
              <w:t xml:space="preserve"> </w:t>
            </w:r>
            <w:r>
              <w:t>road</w:t>
            </w:r>
            <w:r w:rsidR="00982F77">
              <w:t xml:space="preserve">, </w:t>
            </w:r>
            <w:r>
              <w:t>Parkersburg 26104</w:t>
            </w:r>
            <w:r w:rsidR="00982F77">
              <w:t xml:space="preserve"> </w:t>
            </w:r>
          </w:p>
          <w:p w14:paraId="62AA545E" w14:textId="77777777" w:rsidR="00A267C9" w:rsidRDefault="00E64BCF">
            <w:pPr>
              <w:pStyle w:val="AllCapsCopy"/>
            </w:pPr>
            <w:r>
              <w:t>304-893-7453</w:t>
            </w:r>
          </w:p>
          <w:p w14:paraId="3B737AE2" w14:textId="77777777" w:rsidR="00EC0BF2" w:rsidRDefault="00982F77">
            <w:pPr>
              <w:pStyle w:val="AllCapsCopy"/>
            </w:pPr>
            <w:r>
              <w:t xml:space="preserve"> </w:t>
            </w:r>
            <w:sdt>
              <w:sdtPr>
                <w:id w:val="270048422"/>
                <w:placeholder>
                  <w:docPart w:val="1C76CC1B61C94BBAA1EDBF7E896DB63C"/>
                </w:placeholder>
              </w:sdtPr>
              <w:sdtEndPr/>
              <w:sdtContent>
                <w:r w:rsidR="00E64BCF">
                  <w:t>harper244@marshall.edu</w:t>
                </w:r>
              </w:sdtContent>
            </w:sdt>
          </w:p>
        </w:tc>
      </w:tr>
      <w:tr w:rsidR="00EC0BF2" w14:paraId="48222D9F" w14:textId="77777777" w:rsidTr="00B30E4C">
        <w:trPr>
          <w:trHeight w:val="37"/>
        </w:trPr>
        <w:tc>
          <w:tcPr>
            <w:tcW w:w="8640" w:type="dxa"/>
            <w:gridSpan w:val="3"/>
          </w:tcPr>
          <w:p w14:paraId="5C2D7575" w14:textId="77777777" w:rsidR="005B3812" w:rsidRDefault="005B3812">
            <w:pPr>
              <w:pStyle w:val="SectionHeadings"/>
            </w:pPr>
            <w:r>
              <w:t>Summary</w:t>
            </w:r>
          </w:p>
          <w:p w14:paraId="56FFFA32" w14:textId="5877884B" w:rsidR="00EC0BF2" w:rsidRDefault="005B3812" w:rsidP="005B3812">
            <w:r>
              <w:t>I have a great wealth of education and work ethic to tap into. I’m well adjusted and have gone to college for many years. I have a certification and a degree, as well as two more degrees being worked on.</w:t>
            </w:r>
            <w:r w:rsidR="00A26A5A">
              <w:t xml:space="preserve"> </w:t>
            </w:r>
          </w:p>
          <w:p w14:paraId="352E3132" w14:textId="77777777" w:rsidR="005B3812" w:rsidRDefault="005B3812" w:rsidP="005B3812"/>
        </w:tc>
      </w:tr>
      <w:tr w:rsidR="00EC0BF2" w14:paraId="73F8AAF2" w14:textId="77777777" w:rsidTr="00B30E4C">
        <w:tc>
          <w:tcPr>
            <w:tcW w:w="2890" w:type="dxa"/>
            <w:tcMar>
              <w:bottom w:w="0" w:type="dxa"/>
            </w:tcMar>
            <w:vAlign w:val="center"/>
          </w:tcPr>
          <w:p w14:paraId="623CFA29" w14:textId="77777777" w:rsidR="00EC0BF2" w:rsidRDefault="000F7236">
            <w:pPr>
              <w:pStyle w:val="AllCapsCopy"/>
            </w:pPr>
            <w:sdt>
              <w:sdtPr>
                <w:id w:val="270048427"/>
                <w:placeholder>
                  <w:docPart w:val="E535551ECE5E4D99B92ED67FB0345FD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3A65">
                  <w:t>fall 2014</w:t>
                </w:r>
              </w:sdtContent>
            </w:sdt>
            <w:r w:rsidR="00982F77">
              <w:t xml:space="preserve"> to </w:t>
            </w:r>
            <w:sdt>
              <w:sdtPr>
                <w:id w:val="270048429"/>
                <w:placeholder>
                  <w:docPart w:val="7891597E5A314E779B4535100471A3D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3A65">
                  <w:t>fall 2017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5855E916" w14:textId="77777777" w:rsidR="00EC0BF2" w:rsidRDefault="00AD3A65">
            <w:pPr>
              <w:pStyle w:val="Copy"/>
            </w:pPr>
            <w:r>
              <w:t>Papa Johns Pizza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2DBC3EF" w14:textId="77777777" w:rsidR="00EC0BF2" w:rsidRDefault="00F42D46">
            <w:pPr>
              <w:pStyle w:val="Italics"/>
            </w:pPr>
            <w:r>
              <w:t>P</w:t>
            </w:r>
            <w:r w:rsidR="00467F54">
              <w:t>arkersburg, 2100CamdenAv</w:t>
            </w:r>
            <w:r>
              <w:t>e</w:t>
            </w:r>
          </w:p>
        </w:tc>
      </w:tr>
      <w:tr w:rsidR="00EC0BF2" w14:paraId="69D8D7C6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5C30153" w14:textId="77777777" w:rsidR="00EC0BF2" w:rsidRDefault="00F42D46">
            <w:pPr>
              <w:pStyle w:val="JobTitle"/>
            </w:pPr>
            <w:r>
              <w:t>In-store</w:t>
            </w:r>
            <w:r w:rsidR="00A267C9">
              <w:t>, Pizza artist</w:t>
            </w:r>
          </w:p>
          <w:p w14:paraId="451686EC" w14:textId="77777777" w:rsidR="00EC0BF2" w:rsidRDefault="00AD3A65" w:rsidP="00AD3A65">
            <w:pPr>
              <w:pStyle w:val="ResponsibilitiesAchievements"/>
            </w:pPr>
            <w:r>
              <w:t>Team building.</w:t>
            </w:r>
          </w:p>
          <w:p w14:paraId="0C42E74D" w14:textId="77777777" w:rsidR="00AD3A65" w:rsidRDefault="00AD3A65" w:rsidP="00AD3A65">
            <w:pPr>
              <w:pStyle w:val="ResponsibilitiesAchievements"/>
            </w:pPr>
            <w:r>
              <w:t>Asked to be a manager numerous times.</w:t>
            </w:r>
          </w:p>
          <w:p w14:paraId="7DB02719" w14:textId="77777777" w:rsidR="00AD3A65" w:rsidRDefault="00AD3A65" w:rsidP="00AD3A65">
            <w:pPr>
              <w:pStyle w:val="ResponsibilitiesAchievements"/>
            </w:pPr>
            <w:r>
              <w:t>Juggling with full time student load.</w:t>
            </w:r>
          </w:p>
        </w:tc>
      </w:tr>
      <w:tr w:rsidR="00942336" w14:paraId="132DE8B3" w14:textId="77777777" w:rsidTr="00B30E4C">
        <w:tc>
          <w:tcPr>
            <w:tcW w:w="2890" w:type="dxa"/>
            <w:tcMar>
              <w:bottom w:w="0" w:type="dxa"/>
            </w:tcMar>
            <w:vAlign w:val="center"/>
          </w:tcPr>
          <w:p w14:paraId="3EDAC423" w14:textId="77777777" w:rsidR="00942336" w:rsidRDefault="000F7236" w:rsidP="00942336">
            <w:pPr>
              <w:pStyle w:val="AllCapsCopy"/>
            </w:pPr>
            <w:sdt>
              <w:sdtPr>
                <w:id w:val="-1450157579"/>
                <w:placeholder>
                  <w:docPart w:val="9C031A3D13F54D6091D543421960400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42336">
                  <w:t>fall 2015</w:t>
                </w:r>
              </w:sdtContent>
            </w:sdt>
            <w:r w:rsidR="00942336">
              <w:t xml:space="preserve"> to </w:t>
            </w:r>
            <w:sdt>
              <w:sdtPr>
                <w:id w:val="1775357581"/>
                <w:placeholder>
                  <w:docPart w:val="369BC0C88E6743C9B93877D74D04D1F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42336">
                  <w:t>spring 2017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69A33A32" w14:textId="77777777" w:rsidR="00942336" w:rsidRDefault="00942336" w:rsidP="00942336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35FC74F2" w14:textId="77777777" w:rsidR="00AB50FF" w:rsidRDefault="00467F54" w:rsidP="00942336">
            <w:pPr>
              <w:pStyle w:val="Italics"/>
            </w:pPr>
            <w:r>
              <w:t xml:space="preserve">Parkersburg, </w:t>
            </w:r>
          </w:p>
          <w:p w14:paraId="311F2728" w14:textId="77777777" w:rsidR="00942336" w:rsidRDefault="00467F54" w:rsidP="00942336">
            <w:pPr>
              <w:pStyle w:val="Italics"/>
            </w:pPr>
            <w:r>
              <w:t>300CampusDr</w:t>
            </w:r>
          </w:p>
        </w:tc>
      </w:tr>
      <w:tr w:rsidR="00942336" w14:paraId="24744C93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6344D339" w14:textId="77777777" w:rsidR="00942336" w:rsidRDefault="005B3812" w:rsidP="00942336">
            <w:pPr>
              <w:pStyle w:val="JobTitle"/>
            </w:pPr>
            <w:r>
              <w:t>Special Activites Coordinator’s Assistant</w:t>
            </w:r>
          </w:p>
          <w:p w14:paraId="62681463" w14:textId="77777777" w:rsidR="005B3812" w:rsidRDefault="005B3812" w:rsidP="005B3812">
            <w:pPr>
              <w:pStyle w:val="ResponsibilitiesAchievements"/>
            </w:pPr>
            <w:r>
              <w:t>Work-Study position.</w:t>
            </w:r>
          </w:p>
          <w:p w14:paraId="4DE2FC45" w14:textId="77777777" w:rsidR="005B3812" w:rsidRDefault="00942336" w:rsidP="005B3812">
            <w:pPr>
              <w:pStyle w:val="ResponsibilitiesAchievements"/>
            </w:pPr>
            <w:r>
              <w:t>Setup and teardown of all events.</w:t>
            </w:r>
          </w:p>
          <w:p w14:paraId="17F4C8E6" w14:textId="77777777" w:rsidR="00942336" w:rsidRDefault="00B30E4C" w:rsidP="00942336">
            <w:pPr>
              <w:pStyle w:val="ResponsibilitiesAchievements"/>
            </w:pPr>
            <w:r>
              <w:t>Coordinating</w:t>
            </w:r>
            <w:r w:rsidR="00942336">
              <w:t xml:space="preserve"> events.</w:t>
            </w:r>
          </w:p>
          <w:p w14:paraId="24CBCD43" w14:textId="77777777" w:rsidR="00B30E4C" w:rsidRDefault="00B30E4C" w:rsidP="00942336">
            <w:pPr>
              <w:pStyle w:val="ResponsibilitiesAchievements"/>
            </w:pPr>
            <w:r>
              <w:t xml:space="preserve">General maintenance </w:t>
            </w:r>
            <w:r w:rsidR="001B3DC2">
              <w:t>of all campus facilities.</w:t>
            </w:r>
          </w:p>
          <w:p w14:paraId="398E5589" w14:textId="77777777" w:rsidR="00942336" w:rsidRDefault="001B3DC2" w:rsidP="00942336">
            <w:pPr>
              <w:pStyle w:val="ResponsibilitiesAchievements"/>
            </w:pPr>
            <w:r>
              <w:t>Designing of promotional materials for events.</w:t>
            </w:r>
          </w:p>
        </w:tc>
      </w:tr>
      <w:tr w:rsidR="00942336" w14:paraId="534308D1" w14:textId="77777777" w:rsidTr="00B30E4C">
        <w:trPr>
          <w:trHeight w:val="432"/>
        </w:trPr>
        <w:tc>
          <w:tcPr>
            <w:tcW w:w="8640" w:type="dxa"/>
            <w:gridSpan w:val="3"/>
          </w:tcPr>
          <w:p w14:paraId="1CAA7B25" w14:textId="77777777" w:rsidR="00942336" w:rsidRDefault="00942336" w:rsidP="00942336">
            <w:pPr>
              <w:pStyle w:val="SectionHeadings"/>
            </w:pPr>
            <w:r>
              <w:t>Education</w:t>
            </w:r>
          </w:p>
        </w:tc>
      </w:tr>
      <w:tr w:rsidR="00942336" w14:paraId="012C9F21" w14:textId="77777777" w:rsidTr="00B30E4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4DB6139D" w14:textId="77777777" w:rsidR="00942336" w:rsidRDefault="00B30E4C" w:rsidP="00942336">
            <w:pPr>
              <w:pStyle w:val="Heading4"/>
              <w:outlineLvl w:val="3"/>
            </w:pPr>
            <w:r>
              <w:t>fall 2017-fall 2019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5D1B5822" w14:textId="77777777" w:rsidR="00942336" w:rsidRDefault="00B30E4C" w:rsidP="00942336">
            <w:pPr>
              <w:pStyle w:val="Copy"/>
            </w:pPr>
            <w:r>
              <w:t>Marshall University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D10F1FB" w14:textId="77777777" w:rsidR="00942336" w:rsidRDefault="00AB50FF" w:rsidP="00942336">
            <w:pPr>
              <w:pStyle w:val="Italics"/>
            </w:pPr>
            <w:r>
              <w:t>Huntington,</w:t>
            </w:r>
          </w:p>
          <w:p w14:paraId="0E201E07" w14:textId="77777777" w:rsidR="00AB50FF" w:rsidRDefault="00AB50FF" w:rsidP="00942336">
            <w:pPr>
              <w:pStyle w:val="Italics"/>
            </w:pPr>
            <w:r>
              <w:t>1JohnMarshallDr</w:t>
            </w:r>
          </w:p>
        </w:tc>
      </w:tr>
      <w:tr w:rsidR="00942336" w14:paraId="20729A8C" w14:textId="77777777" w:rsidTr="00B30E4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7E16B63" w14:textId="77777777" w:rsidR="00942336" w:rsidRDefault="00AB50FF" w:rsidP="00942336">
            <w:pPr>
              <w:pStyle w:val="JobTitle"/>
            </w:pPr>
            <w:r>
              <w:t>Bachelors CIT Degree, Game Design emphasis</w:t>
            </w:r>
          </w:p>
          <w:p w14:paraId="0DE189DD" w14:textId="77777777" w:rsidR="00A267C9" w:rsidRDefault="00AB50FF" w:rsidP="00A267C9">
            <w:pPr>
              <w:pStyle w:val="ResponsibilitiesAchievements"/>
            </w:pPr>
            <w:r>
              <w:t>Game Designers Guild</w:t>
            </w:r>
          </w:p>
        </w:tc>
      </w:tr>
      <w:tr w:rsidR="00B30E4C" w14:paraId="1ABBB95D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679FB1FB" w14:textId="77777777" w:rsidR="00B30E4C" w:rsidRDefault="00AB50FF" w:rsidP="00504E2C">
            <w:pPr>
              <w:pStyle w:val="Heading4"/>
              <w:outlineLvl w:val="3"/>
            </w:pPr>
            <w:r>
              <w:t>fall 2013-spring 2017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747BC674" w14:textId="77777777" w:rsidR="00B30E4C" w:rsidRDefault="00AB50FF" w:rsidP="00504E2C">
            <w:pPr>
              <w:pStyle w:val="Copy"/>
            </w:pPr>
            <w:r>
              <w:t>West Virginia University at Parkersburg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4B79579C" w14:textId="77777777" w:rsidR="00AB50FF" w:rsidRDefault="00AB50FF" w:rsidP="00504E2C">
            <w:pPr>
              <w:pStyle w:val="Italics"/>
            </w:pPr>
            <w:r>
              <w:t xml:space="preserve">Parkersburg, </w:t>
            </w:r>
          </w:p>
          <w:p w14:paraId="0922E51A" w14:textId="77777777" w:rsidR="00B30E4C" w:rsidRDefault="00AB50FF" w:rsidP="00504E2C">
            <w:pPr>
              <w:pStyle w:val="Italics"/>
            </w:pPr>
            <w:r>
              <w:t>300CampusDr</w:t>
            </w:r>
          </w:p>
        </w:tc>
      </w:tr>
      <w:tr w:rsidR="00B30E4C" w14:paraId="1C882FD3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EC2F0FD" w14:textId="77777777" w:rsidR="00B30E4C" w:rsidRDefault="00AB50FF" w:rsidP="00504E2C">
            <w:pPr>
              <w:pStyle w:val="JobTitle"/>
            </w:pPr>
            <w:r>
              <w:t>Associates in Computer science</w:t>
            </w:r>
          </w:p>
          <w:p w14:paraId="07A3E957" w14:textId="77777777" w:rsidR="00B30E4C" w:rsidRDefault="00AB50FF" w:rsidP="00504E2C">
            <w:pPr>
              <w:pStyle w:val="ResponsibilitiesAchievements"/>
            </w:pPr>
            <w:r>
              <w:t>Dean’s list for three semesters</w:t>
            </w:r>
          </w:p>
          <w:p w14:paraId="363B5066" w14:textId="77777777" w:rsidR="00AB50FF" w:rsidRDefault="00AB50FF" w:rsidP="00504E2C">
            <w:pPr>
              <w:pStyle w:val="ResponsibilitiesAchievements"/>
            </w:pPr>
            <w:r>
              <w:t xml:space="preserve">Earned </w:t>
            </w:r>
            <w:r w:rsidR="00E02DA2" w:rsidRPr="00E02DA2">
              <w:rPr>
                <w:b/>
              </w:rPr>
              <w:t>Microsoft Software D</w:t>
            </w:r>
            <w:r w:rsidRPr="00E02DA2">
              <w:rPr>
                <w:b/>
              </w:rPr>
              <w:t>evel</w:t>
            </w:r>
            <w:r w:rsidR="00E02DA2" w:rsidRPr="00E02DA2">
              <w:rPr>
                <w:b/>
              </w:rPr>
              <w:t>opment Fundamentals Certification</w:t>
            </w:r>
            <w:r w:rsidR="00E02DA2">
              <w:t xml:space="preserve"> </w:t>
            </w:r>
          </w:p>
        </w:tc>
      </w:tr>
      <w:tr w:rsidR="00B30E4C" w14:paraId="711887FE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2F9F722B" w14:textId="77777777" w:rsidR="00B30E4C" w:rsidRDefault="00982F77" w:rsidP="00504E2C">
            <w:pPr>
              <w:pStyle w:val="Heading4"/>
              <w:outlineLvl w:val="3"/>
            </w:pPr>
            <w:r>
              <w:t>2009-2013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12EB9E29" w14:textId="77777777" w:rsidR="00B30E4C" w:rsidRDefault="00982F77" w:rsidP="00504E2C">
            <w:pPr>
              <w:pStyle w:val="Copy"/>
            </w:pPr>
            <w:r>
              <w:t>Parkersburg High School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741F49C2" w14:textId="77777777" w:rsidR="00B30E4C" w:rsidRDefault="00982F77" w:rsidP="00504E2C">
            <w:pPr>
              <w:pStyle w:val="Italics"/>
            </w:pPr>
            <w:r>
              <w:t>Parkersburg</w:t>
            </w:r>
          </w:p>
          <w:p w14:paraId="6F5D8086" w14:textId="77777777" w:rsidR="00982F77" w:rsidRDefault="00982F77" w:rsidP="00504E2C">
            <w:pPr>
              <w:pStyle w:val="Italics"/>
            </w:pPr>
            <w:r w:rsidRPr="00982F77">
              <w:t>2101 Dudley Ave</w:t>
            </w:r>
          </w:p>
        </w:tc>
      </w:tr>
      <w:tr w:rsidR="00B30E4C" w14:paraId="2F5E0712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55260A17" w14:textId="77777777" w:rsidR="00B30E4C" w:rsidRDefault="00982F77" w:rsidP="00E02DA2">
            <w:pPr>
              <w:pStyle w:val="JobTitle"/>
            </w:pPr>
            <w:r>
              <w:t>Highschool Diploma</w:t>
            </w:r>
          </w:p>
        </w:tc>
      </w:tr>
      <w:tr w:rsidR="00E02DA2" w14:paraId="140ECFD6" w14:textId="77777777" w:rsidTr="00504E2C">
        <w:trPr>
          <w:trHeight w:val="432"/>
        </w:trPr>
        <w:tc>
          <w:tcPr>
            <w:tcW w:w="8640" w:type="dxa"/>
            <w:gridSpan w:val="3"/>
          </w:tcPr>
          <w:p w14:paraId="45421AE6" w14:textId="77777777" w:rsidR="00E02DA2" w:rsidRDefault="00E02DA2" w:rsidP="00504E2C">
            <w:pPr>
              <w:pStyle w:val="SectionHeadings"/>
            </w:pPr>
            <w:r>
              <w:t>Skills</w:t>
            </w:r>
          </w:p>
        </w:tc>
      </w:tr>
      <w:tr w:rsidR="00E02DA2" w14:paraId="546B1E68" w14:textId="77777777" w:rsidTr="00504E2C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1747F5E6" w14:textId="77777777" w:rsidR="00E02DA2" w:rsidRDefault="00E02DA2" w:rsidP="00504E2C">
            <w:pPr>
              <w:pStyle w:val="Heading4"/>
              <w:outlineLvl w:val="3"/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3EB13206" w14:textId="77777777" w:rsidR="00E02DA2" w:rsidRDefault="00E02DA2" w:rsidP="00504E2C">
            <w:pPr>
              <w:pStyle w:val="Copy"/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2ED8F63C" w14:textId="77777777" w:rsidR="00E02DA2" w:rsidRDefault="00E02DA2" w:rsidP="00504E2C">
            <w:pPr>
              <w:pStyle w:val="Italics"/>
            </w:pPr>
          </w:p>
        </w:tc>
      </w:tr>
      <w:tr w:rsidR="00E02DA2" w14:paraId="191C80EE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C7A67FB" w14:textId="77777777" w:rsidR="00E02DA2" w:rsidRDefault="00E02DA2" w:rsidP="00504E2C">
            <w:pPr>
              <w:pStyle w:val="JobTitle"/>
            </w:pPr>
            <w:r>
              <w:t>Programing Languages</w:t>
            </w:r>
          </w:p>
          <w:p w14:paraId="6EF3C6BF" w14:textId="77777777" w:rsidR="00E02DA2" w:rsidRDefault="00E02DA2" w:rsidP="00E02DA2">
            <w:pPr>
              <w:pStyle w:val="ResponsibilitiesAchievements"/>
            </w:pPr>
            <w:r>
              <w:t>C++, C#, CSS, Java, Python, GML, HTML, XML, SQL</w:t>
            </w:r>
            <w:r w:rsidR="00C13F44">
              <w:t>, JavaScript</w:t>
            </w:r>
          </w:p>
        </w:tc>
      </w:tr>
      <w:tr w:rsidR="00E02DA2" w14:paraId="46B72500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758AE188" w14:textId="77777777" w:rsidR="00E02DA2" w:rsidRDefault="00E02DA2" w:rsidP="00504E2C">
            <w:pPr>
              <w:pStyle w:val="JobTitle"/>
            </w:pPr>
            <w:r>
              <w:t>Game Engines</w:t>
            </w:r>
          </w:p>
          <w:p w14:paraId="6BFB0BA6" w14:textId="77777777" w:rsidR="00E02DA2" w:rsidRDefault="00E02DA2" w:rsidP="00504E2C">
            <w:pPr>
              <w:pStyle w:val="ResponsibilitiesAchievements"/>
            </w:pPr>
            <w:r>
              <w:t>Unity</w:t>
            </w:r>
          </w:p>
          <w:p w14:paraId="18FAD937" w14:textId="77777777" w:rsidR="00E02DA2" w:rsidRDefault="00E02DA2" w:rsidP="00E02DA2">
            <w:pPr>
              <w:pStyle w:val="ResponsibilitiesAchievements"/>
            </w:pPr>
            <w:r>
              <w:t>Game Maker</w:t>
            </w:r>
          </w:p>
          <w:p w14:paraId="6A6BDAD6" w14:textId="77777777" w:rsidR="000372F1" w:rsidRDefault="000372F1" w:rsidP="00E02DA2">
            <w:pPr>
              <w:pStyle w:val="ResponsibilitiesAchievements"/>
            </w:pPr>
            <w:r>
              <w:t>Unreal</w:t>
            </w:r>
          </w:p>
        </w:tc>
      </w:tr>
      <w:tr w:rsidR="00E02DA2" w14:paraId="0E0DB1E0" w14:textId="77777777" w:rsidTr="00504E2C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7B1341FF" w14:textId="77777777" w:rsidR="00E02DA2" w:rsidRDefault="00E02DA2" w:rsidP="00504E2C">
            <w:pPr>
              <w:pStyle w:val="JobTitle"/>
            </w:pPr>
            <w:r>
              <w:t xml:space="preserve">Miscilanious   </w:t>
            </w:r>
          </w:p>
          <w:p w14:paraId="2CD7BB0A" w14:textId="5E654FFE" w:rsidR="00E02DA2" w:rsidRDefault="00E02DA2" w:rsidP="00E02DA2">
            <w:pPr>
              <w:pStyle w:val="ResponsibilitiesAchievements"/>
            </w:pPr>
            <w:r>
              <w:t xml:space="preserve">Microsoft Office, Visual Studio, GitHub, GitLab, Amazon API, Audacity, Photoshop, </w:t>
            </w:r>
            <w:proofErr w:type="spellStart"/>
            <w:r>
              <w:t>PyxelEdit</w:t>
            </w:r>
            <w:proofErr w:type="spellEnd"/>
            <w:r w:rsidR="00F632DD">
              <w:t xml:space="preserve">, Unreal </w:t>
            </w:r>
            <w:bookmarkStart w:id="0" w:name="_GoBack"/>
            <w:bookmarkEnd w:id="0"/>
            <w:r w:rsidR="00F632DD">
              <w:t>Engine.</w:t>
            </w:r>
            <w:r w:rsidR="00836463">
              <w:t xml:space="preserve">  </w:t>
            </w:r>
          </w:p>
          <w:p w14:paraId="6B2F3B95" w14:textId="77777777" w:rsidR="00E02DA2" w:rsidRDefault="00E02DA2" w:rsidP="00504E2C">
            <w:pPr>
              <w:pStyle w:val="ResponsibilitiesAchievements"/>
              <w:numPr>
                <w:ilvl w:val="0"/>
                <w:numId w:val="0"/>
              </w:numPr>
              <w:ind w:left="504"/>
            </w:pPr>
          </w:p>
        </w:tc>
      </w:tr>
    </w:tbl>
    <w:p w14:paraId="3E6DA3D5" w14:textId="77777777" w:rsidR="00EC0BF2" w:rsidRDefault="00EC0BF2"/>
    <w:sectPr w:rsidR="00EC0BF2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04E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8E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AF03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EAEA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CF"/>
    <w:rsid w:val="000372F1"/>
    <w:rsid w:val="000F7236"/>
    <w:rsid w:val="001B3DC2"/>
    <w:rsid w:val="00224AF7"/>
    <w:rsid w:val="00310D41"/>
    <w:rsid w:val="00467F54"/>
    <w:rsid w:val="0057593D"/>
    <w:rsid w:val="005B3812"/>
    <w:rsid w:val="006D3431"/>
    <w:rsid w:val="00836463"/>
    <w:rsid w:val="00942336"/>
    <w:rsid w:val="00982F77"/>
    <w:rsid w:val="00A267C9"/>
    <w:rsid w:val="00A26A5A"/>
    <w:rsid w:val="00AB50FF"/>
    <w:rsid w:val="00AD3A65"/>
    <w:rsid w:val="00B30E4C"/>
    <w:rsid w:val="00C13F44"/>
    <w:rsid w:val="00D22EEF"/>
    <w:rsid w:val="00DD069F"/>
    <w:rsid w:val="00E02DA2"/>
    <w:rsid w:val="00E64BCF"/>
    <w:rsid w:val="00EC0BF2"/>
    <w:rsid w:val="00F42D46"/>
    <w:rsid w:val="00F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7C9586"/>
  <w15:docId w15:val="{8B208299-FBBF-4536-AE8C-AD2462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72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08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Chronological%20resume%20(Tradit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95E3E6788452DA3D114270B479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0FCBD-A8D3-4120-8443-696C34487914}"/>
      </w:docPartPr>
      <w:docPartBody>
        <w:p w:rsidR="007C74E1" w:rsidRDefault="00726E31">
          <w:pPr>
            <w:pStyle w:val="C5595E3E6788452DA3D114270B4794C1"/>
          </w:pPr>
          <w:r>
            <w:t>[Your name]</w:t>
          </w:r>
        </w:p>
      </w:docPartBody>
    </w:docPart>
    <w:docPart>
      <w:docPartPr>
        <w:name w:val="1C76CC1B61C94BBAA1EDBF7E896D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DD7B1-805A-49BC-ACE7-BDE9C895200D}"/>
      </w:docPartPr>
      <w:docPartBody>
        <w:p w:rsidR="007C74E1" w:rsidRDefault="00726E31">
          <w:pPr>
            <w:pStyle w:val="1C76CC1B61C94BBAA1EDBF7E896DB63C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E535551ECE5E4D99B92ED67FB034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7C8D-D2B0-46EC-8142-9AAEDAA2FFD1}"/>
      </w:docPartPr>
      <w:docPartBody>
        <w:p w:rsidR="007C74E1" w:rsidRDefault="00726E31">
          <w:pPr>
            <w:pStyle w:val="E535551ECE5E4D99B92ED67FB0345FDE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7891597E5A314E779B4535100471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E0C6-461B-43ED-BE5B-D5EEE92F1E04}"/>
      </w:docPartPr>
      <w:docPartBody>
        <w:p w:rsidR="007C74E1" w:rsidRDefault="00726E31">
          <w:pPr>
            <w:pStyle w:val="7891597E5A314E779B4535100471A3D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C031A3D13F54D6091D543421960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726A-96A1-45E1-B153-233F4205EE29}"/>
      </w:docPartPr>
      <w:docPartBody>
        <w:p w:rsidR="007C74E1" w:rsidRDefault="00936345" w:rsidP="00936345">
          <w:pPr>
            <w:pStyle w:val="9C031A3D13F54D6091D543421960400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69BC0C88E6743C9B93877D74D04D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6AB4-68C3-4329-B99A-248AA63A02C0}"/>
      </w:docPartPr>
      <w:docPartBody>
        <w:p w:rsidR="007C74E1" w:rsidRDefault="00936345" w:rsidP="00936345">
          <w:pPr>
            <w:pStyle w:val="369BC0C88E6743C9B93877D74D04D1FE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45"/>
    <w:rsid w:val="00726E31"/>
    <w:rsid w:val="007C74E1"/>
    <w:rsid w:val="00936345"/>
    <w:rsid w:val="00AB2084"/>
    <w:rsid w:val="00B21CD9"/>
    <w:rsid w:val="00BD7598"/>
    <w:rsid w:val="00DA70C8"/>
    <w:rsid w:val="00DC23E9"/>
    <w:rsid w:val="00E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595E3E6788452DA3D114270B4794C1">
    <w:name w:val="C5595E3E6788452DA3D114270B4794C1"/>
  </w:style>
  <w:style w:type="paragraph" w:customStyle="1" w:styleId="42F5F9381B1540EC8E7F61F3EE9FE6DF">
    <w:name w:val="42F5F9381B1540EC8E7F61F3EE9FE6DF"/>
  </w:style>
  <w:style w:type="paragraph" w:customStyle="1" w:styleId="1DF9490785D44895B78F5B2C6C7BD155">
    <w:name w:val="1DF9490785D44895B78F5B2C6C7BD155"/>
  </w:style>
  <w:style w:type="paragraph" w:customStyle="1" w:styleId="ACADB0A4DBEB46FBAEC8AC59DBBE1FEF">
    <w:name w:val="ACADB0A4DBEB46FBAEC8AC59DBBE1FEF"/>
  </w:style>
  <w:style w:type="character" w:styleId="PlaceholderText">
    <w:name w:val="Placeholder Text"/>
    <w:basedOn w:val="DefaultParagraphFont"/>
    <w:uiPriority w:val="99"/>
    <w:semiHidden/>
    <w:rsid w:val="00936345"/>
    <w:rPr>
      <w:color w:val="808080"/>
    </w:rPr>
  </w:style>
  <w:style w:type="paragraph" w:customStyle="1" w:styleId="1C76CC1B61C94BBAA1EDBF7E896DB63C">
    <w:name w:val="1C76CC1B61C94BBAA1EDBF7E896DB63C"/>
  </w:style>
  <w:style w:type="paragraph" w:customStyle="1" w:styleId="C3B47516BD0745D18C5FED9C83DFEEB3">
    <w:name w:val="C3B47516BD0745D18C5FED9C83DFEEB3"/>
  </w:style>
  <w:style w:type="paragraph" w:customStyle="1" w:styleId="E535551ECE5E4D99B92ED67FB0345FDE">
    <w:name w:val="E535551ECE5E4D99B92ED67FB0345FDE"/>
  </w:style>
  <w:style w:type="paragraph" w:customStyle="1" w:styleId="7891597E5A314E779B4535100471A3D9">
    <w:name w:val="7891597E5A314E779B4535100471A3D9"/>
  </w:style>
  <w:style w:type="paragraph" w:customStyle="1" w:styleId="2182753761B64BCA9BEFAF1712C436EF">
    <w:name w:val="2182753761B64BCA9BEFAF1712C436EF"/>
  </w:style>
  <w:style w:type="paragraph" w:customStyle="1" w:styleId="F264A35198A64AAF93678A437AE49706">
    <w:name w:val="F264A35198A64AAF93678A437AE49706"/>
  </w:style>
  <w:style w:type="paragraph" w:customStyle="1" w:styleId="8D42069A20564BA192613F008322A275">
    <w:name w:val="8D42069A20564BA192613F008322A275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2E3D7F06683F4CC78CFCE2A49F9FE9BA">
    <w:name w:val="2E3D7F06683F4CC78CFCE2A49F9FE9BA"/>
  </w:style>
  <w:style w:type="paragraph" w:customStyle="1" w:styleId="975F2DF68A374AF780D0206D5172C33B">
    <w:name w:val="975F2DF68A374AF780D0206D5172C33B"/>
  </w:style>
  <w:style w:type="paragraph" w:customStyle="1" w:styleId="C52E324C45CF4EAE823C1CDF6541094B">
    <w:name w:val="C52E324C45CF4EAE823C1CDF6541094B"/>
  </w:style>
  <w:style w:type="paragraph" w:customStyle="1" w:styleId="FB44F63221904C15A78BDC62807A3ABE">
    <w:name w:val="FB44F63221904C15A78BDC62807A3ABE"/>
  </w:style>
  <w:style w:type="paragraph" w:customStyle="1" w:styleId="0299C31C60DA42A59E791CD218C9BCC1">
    <w:name w:val="0299C31C60DA42A59E791CD218C9BCC1"/>
  </w:style>
  <w:style w:type="paragraph" w:customStyle="1" w:styleId="D669FB7230B44DA698C0D12177D0BEBC">
    <w:name w:val="D669FB7230B44DA698C0D12177D0BEBC"/>
  </w:style>
  <w:style w:type="paragraph" w:customStyle="1" w:styleId="4235804D57CB40DB8F842078D506CD63">
    <w:name w:val="4235804D57CB40DB8F842078D506CD63"/>
  </w:style>
  <w:style w:type="paragraph" w:customStyle="1" w:styleId="C499076522B04A6388C2FCB0F1DCD877">
    <w:name w:val="C499076522B04A6388C2FCB0F1DCD877"/>
  </w:style>
  <w:style w:type="paragraph" w:customStyle="1" w:styleId="C276C180770E41BC92AC776459D4D04B">
    <w:name w:val="C276C180770E41BC92AC776459D4D04B"/>
  </w:style>
  <w:style w:type="paragraph" w:customStyle="1" w:styleId="D6B4C2FF1C4944DA8D4E604210BD2810">
    <w:name w:val="D6B4C2FF1C4944DA8D4E604210BD2810"/>
  </w:style>
  <w:style w:type="paragraph" w:customStyle="1" w:styleId="88AC5873450043E49DE296DB2C20B4CC">
    <w:name w:val="88AC5873450043E49DE296DB2C20B4CC"/>
  </w:style>
  <w:style w:type="paragraph" w:customStyle="1" w:styleId="A813CD351365448691647CA3B306267E">
    <w:name w:val="A813CD351365448691647CA3B306267E"/>
  </w:style>
  <w:style w:type="paragraph" w:customStyle="1" w:styleId="5B5B728E1218461AABDCEDA867D0DA2E">
    <w:name w:val="5B5B728E1218461AABDCEDA867D0DA2E"/>
  </w:style>
  <w:style w:type="paragraph" w:customStyle="1" w:styleId="F8C1E7366D4147BF98464E9599616D92">
    <w:name w:val="F8C1E7366D4147BF98464E9599616D92"/>
  </w:style>
  <w:style w:type="paragraph" w:customStyle="1" w:styleId="AF70C9373E344C769C2F9C77E586BAB2">
    <w:name w:val="AF70C9373E344C769C2F9C77E586BAB2"/>
  </w:style>
  <w:style w:type="paragraph" w:customStyle="1" w:styleId="7361823494324233947817613C704381">
    <w:name w:val="7361823494324233947817613C704381"/>
  </w:style>
  <w:style w:type="paragraph" w:customStyle="1" w:styleId="200E2B099E2A4672BB2AAADFE635AB4C">
    <w:name w:val="200E2B099E2A4672BB2AAADFE635AB4C"/>
  </w:style>
  <w:style w:type="paragraph" w:customStyle="1" w:styleId="B1F8CD52657F4C9B858F9BA4E19AD480">
    <w:name w:val="B1F8CD52657F4C9B858F9BA4E19AD480"/>
  </w:style>
  <w:style w:type="paragraph" w:customStyle="1" w:styleId="7C5D358F5BFE486088862D4A132A5B96">
    <w:name w:val="7C5D358F5BFE486088862D4A132A5B96"/>
  </w:style>
  <w:style w:type="paragraph" w:customStyle="1" w:styleId="CBA626C5C97D4BB48AF65C8DCC5F2E38">
    <w:name w:val="CBA626C5C97D4BB48AF65C8DCC5F2E38"/>
  </w:style>
  <w:style w:type="paragraph" w:customStyle="1" w:styleId="F736565428784132A59091C137956E3E">
    <w:name w:val="F736565428784132A59091C137956E3E"/>
  </w:style>
  <w:style w:type="paragraph" w:customStyle="1" w:styleId="B5242BDD0E5243D2813C8DBA77648A72">
    <w:name w:val="B5242BDD0E5243D2813C8DBA77648A72"/>
  </w:style>
  <w:style w:type="paragraph" w:customStyle="1" w:styleId="2E7685654BED49CDB9AB16DB928D3CFB">
    <w:name w:val="2E7685654BED49CDB9AB16DB928D3CFB"/>
  </w:style>
  <w:style w:type="paragraph" w:customStyle="1" w:styleId="9C031A3D13F54D6091D5434219604005">
    <w:name w:val="9C031A3D13F54D6091D5434219604005"/>
    <w:rsid w:val="00936345"/>
  </w:style>
  <w:style w:type="paragraph" w:customStyle="1" w:styleId="369BC0C88E6743C9B93877D74D04D1FE">
    <w:name w:val="369BC0C88E6743C9B93877D74D04D1FE"/>
    <w:rsid w:val="00936345"/>
  </w:style>
  <w:style w:type="paragraph" w:customStyle="1" w:styleId="B771FA15E649425FAFE77B4B22759DFE">
    <w:name w:val="B771FA15E649425FAFE77B4B22759DFE"/>
    <w:rsid w:val="00936345"/>
  </w:style>
  <w:style w:type="paragraph" w:customStyle="1" w:styleId="FC7EC7E78E9D432B8D95750D24D0E934">
    <w:name w:val="FC7EC7E78E9D432B8D95750D24D0E934"/>
    <w:rsid w:val="00936345"/>
  </w:style>
  <w:style w:type="paragraph" w:customStyle="1" w:styleId="56B451D988E14A689F5B75EAF07E5D78">
    <w:name w:val="56B451D988E14A689F5B75EAF07E5D78"/>
    <w:rsid w:val="00936345"/>
  </w:style>
  <w:style w:type="paragraph" w:customStyle="1" w:styleId="C4D774520630458CB0C0C766E227EDEB">
    <w:name w:val="C4D774520630458CB0C0C766E227EDEB"/>
    <w:rsid w:val="00936345"/>
  </w:style>
  <w:style w:type="paragraph" w:customStyle="1" w:styleId="8CBF6176675B4A688964F49F9116CAC6">
    <w:name w:val="8CBF6176675B4A688964F49F9116CAC6"/>
    <w:rsid w:val="00936345"/>
  </w:style>
  <w:style w:type="paragraph" w:customStyle="1" w:styleId="E7572CD12D004CCB8DFC651A959F399D">
    <w:name w:val="E7572CD12D004CCB8DFC651A959F399D"/>
    <w:rsid w:val="00936345"/>
  </w:style>
  <w:style w:type="paragraph" w:customStyle="1" w:styleId="8314651B3D8B435590F1EECF6E623CD0">
    <w:name w:val="8314651B3D8B435590F1EECF6E623CD0"/>
    <w:rsid w:val="00936345"/>
  </w:style>
  <w:style w:type="paragraph" w:customStyle="1" w:styleId="8CB7D9B2F9B04612887DB15CDD2BD392">
    <w:name w:val="8CB7D9B2F9B04612887DB15CDD2BD392"/>
    <w:rsid w:val="00936345"/>
  </w:style>
  <w:style w:type="paragraph" w:customStyle="1" w:styleId="F78F7656F4714DBD955E17AFDB02D76F">
    <w:name w:val="F78F7656F4714DBD955E17AFDB02D76F"/>
    <w:rsid w:val="00936345"/>
  </w:style>
  <w:style w:type="paragraph" w:customStyle="1" w:styleId="DE98FE0C5D9042F6930A33022B7D587B">
    <w:name w:val="DE98FE0C5D9042F6930A33022B7D587B"/>
    <w:rsid w:val="00936345"/>
  </w:style>
  <w:style w:type="paragraph" w:customStyle="1" w:styleId="DE0C930BAB064FC0B755F807B389DCAE">
    <w:name w:val="DE0C930BAB064FC0B755F807B389DCAE"/>
    <w:rsid w:val="00936345"/>
  </w:style>
  <w:style w:type="paragraph" w:customStyle="1" w:styleId="AADA76138AB7447DA4C4C231E644C63F">
    <w:name w:val="AADA76138AB7447DA4C4C231E644C63F"/>
    <w:rsid w:val="00936345"/>
  </w:style>
  <w:style w:type="paragraph" w:customStyle="1" w:styleId="390922DAACE94C18849DA5F8FB95A135">
    <w:name w:val="390922DAACE94C18849DA5F8FB95A135"/>
    <w:rsid w:val="00936345"/>
  </w:style>
  <w:style w:type="paragraph" w:customStyle="1" w:styleId="077C6153764A45B280ED15A7BAEEF684">
    <w:name w:val="077C6153764A45B280ED15A7BAEEF684"/>
    <w:rsid w:val="00936345"/>
  </w:style>
  <w:style w:type="paragraph" w:customStyle="1" w:styleId="61EAA11C11C448C0A436EFBC9AB5BEF6">
    <w:name w:val="61EAA11C11C448C0A436EFBC9AB5BEF6"/>
    <w:rsid w:val="00936345"/>
  </w:style>
  <w:style w:type="paragraph" w:customStyle="1" w:styleId="54A2578ACA64493EBC77A803147B5D77">
    <w:name w:val="54A2578ACA64493EBC77A803147B5D77"/>
    <w:rsid w:val="00936345"/>
  </w:style>
  <w:style w:type="paragraph" w:customStyle="1" w:styleId="BD2F74D4521A4454AF16C7006BBB8E62">
    <w:name w:val="BD2F74D4521A4454AF16C7006BBB8E62"/>
    <w:rsid w:val="00936345"/>
  </w:style>
  <w:style w:type="paragraph" w:customStyle="1" w:styleId="DF88FCE23A79489F9A46A57C3169CD2E">
    <w:name w:val="DF88FCE23A79489F9A46A57C3169CD2E"/>
    <w:rsid w:val="00936345"/>
  </w:style>
  <w:style w:type="paragraph" w:customStyle="1" w:styleId="03373CC6A7CD41D78B66ABEC1D557648">
    <w:name w:val="03373CC6A7CD41D78B66ABEC1D557648"/>
    <w:rsid w:val="00936345"/>
  </w:style>
  <w:style w:type="paragraph" w:customStyle="1" w:styleId="B825975CACB64B729F6DA1BC9DC4AB8F">
    <w:name w:val="B825975CACB64B729F6DA1BC9DC4AB8F"/>
    <w:rsid w:val="00936345"/>
  </w:style>
  <w:style w:type="paragraph" w:customStyle="1" w:styleId="855BA92FCA3448E3B580492082DE9176">
    <w:name w:val="855BA92FCA3448E3B580492082DE9176"/>
    <w:rsid w:val="00936345"/>
  </w:style>
  <w:style w:type="paragraph" w:customStyle="1" w:styleId="1C4BC1597A3E4AA7B4AE297B84DDBF96">
    <w:name w:val="1C4BC1597A3E4AA7B4AE297B84DDBF96"/>
    <w:rsid w:val="00936345"/>
  </w:style>
  <w:style w:type="paragraph" w:customStyle="1" w:styleId="2390D501176E4823890F2EBAE1CF46E6">
    <w:name w:val="2390D501176E4823890F2EBAE1CF46E6"/>
    <w:rsid w:val="00936345"/>
  </w:style>
  <w:style w:type="paragraph" w:customStyle="1" w:styleId="E164BBC4EC6F4EDB84F83D6E3887C94E">
    <w:name w:val="E164BBC4EC6F4EDB84F83D6E3887C94E"/>
    <w:rsid w:val="00936345"/>
  </w:style>
  <w:style w:type="paragraph" w:customStyle="1" w:styleId="A3B95A1258EA4F9CB19EB04720A1B6A9">
    <w:name w:val="A3B95A1258EA4F9CB19EB04720A1B6A9"/>
    <w:rsid w:val="00936345"/>
  </w:style>
  <w:style w:type="paragraph" w:customStyle="1" w:styleId="6DF79230762E413B9B80BBE5BAAD24EB">
    <w:name w:val="6DF79230762E413B9B80BBE5BAAD24EB"/>
    <w:rsid w:val="00936345"/>
  </w:style>
  <w:style w:type="paragraph" w:customStyle="1" w:styleId="3AE5E19743154C8E95B7538EEC0071C3">
    <w:name w:val="3AE5E19743154C8E95B7538EEC0071C3"/>
    <w:rsid w:val="00936345"/>
  </w:style>
  <w:style w:type="paragraph" w:customStyle="1" w:styleId="EA3439A289AA46E094CEA89756023FDA">
    <w:name w:val="EA3439A289AA46E094CEA89756023FDA"/>
    <w:rsid w:val="00936345"/>
  </w:style>
  <w:style w:type="paragraph" w:customStyle="1" w:styleId="BA66433F76FD451489104702E2161CE3">
    <w:name w:val="BA66433F76FD451489104702E2161CE3"/>
    <w:rsid w:val="00936345"/>
  </w:style>
  <w:style w:type="paragraph" w:customStyle="1" w:styleId="2FB27FB4927F4820B76A2A7563C5CAED">
    <w:name w:val="2FB27FB4927F4820B76A2A7563C5CAED"/>
    <w:rsid w:val="00936345"/>
  </w:style>
  <w:style w:type="paragraph" w:customStyle="1" w:styleId="9931089430564A59B7BB7F0BB326845A">
    <w:name w:val="9931089430564A59B7BB7F0BB326845A"/>
    <w:rsid w:val="00936345"/>
  </w:style>
  <w:style w:type="paragraph" w:customStyle="1" w:styleId="52D4CE23566E4CAD8CE4220B820A1CA0">
    <w:name w:val="52D4CE23566E4CAD8CE4220B820A1CA0"/>
    <w:rsid w:val="00936345"/>
  </w:style>
  <w:style w:type="paragraph" w:customStyle="1" w:styleId="20457A48B8A94B038982ADC696A35ABD">
    <w:name w:val="20457A48B8A94B038982ADC696A35ABD"/>
    <w:rsid w:val="00936345"/>
  </w:style>
  <w:style w:type="paragraph" w:customStyle="1" w:styleId="BC4EBBA2A5DA4DAFAB4634ECA613BFEE">
    <w:name w:val="BC4EBBA2A5DA4DAFAB4634ECA613BFEE"/>
    <w:rsid w:val="00936345"/>
  </w:style>
  <w:style w:type="paragraph" w:customStyle="1" w:styleId="87F5EEB053C44F8D9630A14482E5E7B5">
    <w:name w:val="87F5EEB053C44F8D9630A14482E5E7B5"/>
    <w:rsid w:val="00936345"/>
  </w:style>
  <w:style w:type="paragraph" w:customStyle="1" w:styleId="11B7B35C4378499EB8DB38EE60334A84">
    <w:name w:val="11B7B35C4378499EB8DB38EE60334A84"/>
    <w:rsid w:val="00936345"/>
  </w:style>
  <w:style w:type="paragraph" w:customStyle="1" w:styleId="D26814110674437186D3FF0220C1DE1C">
    <w:name w:val="D26814110674437186D3FF0220C1DE1C"/>
    <w:rsid w:val="00936345"/>
  </w:style>
  <w:style w:type="paragraph" w:customStyle="1" w:styleId="F186F1702940469C847AA62A37D8442A">
    <w:name w:val="F186F1702940469C847AA62A37D8442A"/>
    <w:rsid w:val="00936345"/>
  </w:style>
  <w:style w:type="paragraph" w:customStyle="1" w:styleId="CDA930A490F14910AE76F8BF0F29683D">
    <w:name w:val="CDA930A490F14910AE76F8BF0F29683D"/>
    <w:rsid w:val="00936345"/>
  </w:style>
  <w:style w:type="paragraph" w:customStyle="1" w:styleId="E90013D2225745818631A7AB28C6F224">
    <w:name w:val="E90013D2225745818631A7AB28C6F224"/>
    <w:rsid w:val="00936345"/>
  </w:style>
  <w:style w:type="paragraph" w:customStyle="1" w:styleId="B1E30D5040C44E59A22B02116E7347F4">
    <w:name w:val="B1E30D5040C44E59A22B02116E7347F4"/>
    <w:rsid w:val="00936345"/>
  </w:style>
  <w:style w:type="paragraph" w:customStyle="1" w:styleId="C1BAF9C08819479A94067D890FC48A0F">
    <w:name w:val="C1BAF9C08819479A94067D890FC48A0F"/>
    <w:rsid w:val="00936345"/>
  </w:style>
  <w:style w:type="paragraph" w:customStyle="1" w:styleId="23E7829894194B2E94E288190B431151">
    <w:name w:val="23E7829894194B2E94E288190B431151"/>
    <w:rsid w:val="00936345"/>
  </w:style>
  <w:style w:type="paragraph" w:customStyle="1" w:styleId="7BE3B788BEF34AE59BF366D83AB3D8F7">
    <w:name w:val="7BE3B788BEF34AE59BF366D83AB3D8F7"/>
    <w:rsid w:val="00936345"/>
  </w:style>
  <w:style w:type="paragraph" w:customStyle="1" w:styleId="72C049F5C0404F3B8456A4BC328C0249">
    <w:name w:val="72C049F5C0404F3B8456A4BC328C0249"/>
    <w:rsid w:val="00936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(Traditional design).dotx</Template>
  <TotalTime>3559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John Harper</dc:creator>
  <cp:keywords/>
  <cp:lastModifiedBy>John</cp:lastModifiedBy>
  <cp:revision>12</cp:revision>
  <cp:lastPrinted>2006-08-01T17:47:00Z</cp:lastPrinted>
  <dcterms:created xsi:type="dcterms:W3CDTF">2017-09-17T17:00:00Z</dcterms:created>
  <dcterms:modified xsi:type="dcterms:W3CDTF">2018-03-13T23:08:00Z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