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25ECD4" w14:textId="62E38763" w:rsidR="00B4528D" w:rsidRPr="00B4528D" w:rsidRDefault="000606EB" w:rsidP="00B4528D">
      <w:pPr>
        <w:pStyle w:val="Title"/>
      </w:pPr>
      <w:r>
        <w:t>John Harper</w:t>
      </w:r>
    </w:p>
    <w:p w14:paraId="4DFB7262" w14:textId="07C855B6" w:rsidR="008417D1" w:rsidRDefault="000606EB" w:rsidP="008417D1">
      <w:r>
        <w:t>2042 Spider Ridge Road</w:t>
      </w:r>
      <w:r w:rsidR="008417D1">
        <w:t> | </w:t>
      </w:r>
      <w:r>
        <w:t>304-893-7453</w:t>
      </w:r>
      <w:r w:rsidR="008417D1">
        <w:t> | </w:t>
      </w:r>
      <w:r>
        <w:t>harper244@marshall.edu</w:t>
      </w:r>
    </w:p>
    <w:p w14:paraId="425FEC9F" w14:textId="724ED58C" w:rsidR="008C4A27" w:rsidRDefault="000606EB" w:rsidP="008C4A27">
      <w:pPr>
        <w:pStyle w:val="Date"/>
      </w:pPr>
      <w:r>
        <w:t>3/17/2018</w:t>
      </w:r>
    </w:p>
    <w:sdt>
      <w:sdtPr>
        <w:alias w:val="Recipient Name:"/>
        <w:tag w:val="Recipient Name:"/>
        <w:id w:val="1064140302"/>
        <w:placeholder>
          <w:docPart w:val="DFC4C2C8D43943B381A796CEF9A45DA3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 w:multiLine="1"/>
      </w:sdtPr>
      <w:sdtContent>
        <w:p w14:paraId="7505737D" w14:textId="142DE862" w:rsidR="008C4A27" w:rsidRDefault="000606EB" w:rsidP="000606EB">
          <w:pPr>
            <w:pStyle w:val="Address"/>
          </w:pPr>
          <w:r>
            <w:t xml:space="preserve">ASP </w:t>
          </w:r>
          <w:r>
            <w:t>hiring team</w:t>
          </w:r>
        </w:p>
      </w:sdtContent>
    </w:sdt>
    <w:p w14:paraId="6D2C798B" w14:textId="66221205" w:rsidR="008417D1" w:rsidRDefault="000606EB" w:rsidP="008417D1">
      <w:pPr>
        <w:pStyle w:val="Address"/>
      </w:pPr>
      <w:r>
        <w:t>Associated Systems Professionals</w:t>
      </w:r>
    </w:p>
    <w:p w14:paraId="441A2574" w14:textId="2FD7F5CE" w:rsidR="000606EB" w:rsidRDefault="000606EB" w:rsidP="008417D1">
      <w:pPr>
        <w:pStyle w:val="Address"/>
      </w:pPr>
      <w:r>
        <w:t>419 D Street South Charleston, WV 25303</w:t>
      </w:r>
    </w:p>
    <w:p w14:paraId="0AFDBF86" w14:textId="77777777" w:rsidR="000606EB" w:rsidRDefault="000606EB" w:rsidP="008417D1">
      <w:pPr>
        <w:pStyle w:val="Address"/>
      </w:pPr>
    </w:p>
    <w:p w14:paraId="5E3FC281" w14:textId="58FF5053" w:rsidR="008C4A27" w:rsidRDefault="008417D1" w:rsidP="008C4A27">
      <w:pPr>
        <w:pStyle w:val="Salutation"/>
      </w:pPr>
      <w:r>
        <w:t>Dear</w:t>
      </w:r>
      <w:r w:rsidR="008C4A27">
        <w:t xml:space="preserve"> </w:t>
      </w:r>
      <w:sdt>
        <w:sdtPr>
          <w:alias w:val="Recipient Name:"/>
          <w:tag w:val="Recipient Name:"/>
          <w:id w:val="1981333490"/>
          <w:placeholder>
            <w:docPart w:val="9B22DE05BFCF4FFCA39D1317A60A66E4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 w:multiLine="1"/>
        </w:sdtPr>
        <w:sdtEndPr/>
        <w:sdtContent>
          <w:r w:rsidR="000606EB">
            <w:t>ASP hiring team</w:t>
          </w:r>
        </w:sdtContent>
      </w:sdt>
      <w:r w:rsidR="008C4A27">
        <w:t>:</w:t>
      </w:r>
    </w:p>
    <w:p w14:paraId="57315A85" w14:textId="08EA2714" w:rsidR="008417D1" w:rsidRDefault="000606EB" w:rsidP="000606EB">
      <w:r>
        <w:t xml:space="preserve">You require people with a diverse skill set that are willing to learn. I am Microsoft Certified in software development fundamentals and am in possession of an associates degree in computer science. I am trained in software engineering by the professors at WVUP and am on the way to completing a bachelors in CIT at Marshall University. </w:t>
      </w:r>
    </w:p>
    <w:p w14:paraId="19E9DAF9" w14:textId="2BD76C36" w:rsidR="000606EB" w:rsidRDefault="003C44B4" w:rsidP="000606EB">
      <w:r>
        <w:t xml:space="preserve">I am being trained in game development and have worked on several web sites using .Net and have experience in the model view controller framework. </w:t>
      </w:r>
    </w:p>
    <w:p w14:paraId="025F1CFA" w14:textId="4F8765EC" w:rsidR="003C44B4" w:rsidRDefault="003C44B4" w:rsidP="000606EB">
      <w:r>
        <w:t xml:space="preserve">I may not be the most experienced, but I assure you my motivation to learn and strive to be the best at whatever I am developing will make me more than a worthy hire. Thank you for your time. </w:t>
      </w:r>
    </w:p>
    <w:p w14:paraId="617AE412" w14:textId="4D0FADB0" w:rsidR="00B4528D" w:rsidRDefault="008417D1" w:rsidP="003C44B4">
      <w:pPr>
        <w:pStyle w:val="Closing"/>
      </w:pPr>
      <w:r>
        <w:t>Sincerely,</w:t>
      </w:r>
    </w:p>
    <w:p w14:paraId="6D872A27" w14:textId="4FB478D9" w:rsidR="003C44B4" w:rsidRPr="003C44B4" w:rsidRDefault="003C44B4" w:rsidP="003C44B4">
      <w:pPr>
        <w:pStyle w:val="Signature"/>
      </w:pPr>
      <w:r>
        <w:t>John Harper</w:t>
      </w:r>
      <w:bookmarkStart w:id="0" w:name="_GoBack"/>
      <w:bookmarkEnd w:id="0"/>
    </w:p>
    <w:sectPr w:rsidR="003C44B4" w:rsidRPr="003C44B4">
      <w:footerReference w:type="default" r:id="rId7"/>
      <w:pgSz w:w="12240" w:h="15840"/>
      <w:pgMar w:top="1296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0DA5A" w14:textId="77777777" w:rsidR="008431A5" w:rsidRDefault="008431A5" w:rsidP="008C4A27">
      <w:pPr>
        <w:spacing w:after="0"/>
      </w:pPr>
      <w:r>
        <w:separator/>
      </w:r>
    </w:p>
  </w:endnote>
  <w:endnote w:type="continuationSeparator" w:id="0">
    <w:p w14:paraId="14BACCB6" w14:textId="77777777" w:rsidR="008431A5" w:rsidRDefault="008431A5" w:rsidP="008C4A2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2C78F6" w14:textId="77777777" w:rsidR="00714D80" w:rsidRDefault="008C4A27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C6507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927F82" w14:textId="77777777" w:rsidR="008431A5" w:rsidRDefault="008431A5" w:rsidP="008C4A27">
      <w:pPr>
        <w:spacing w:after="0"/>
      </w:pPr>
      <w:r>
        <w:separator/>
      </w:r>
    </w:p>
  </w:footnote>
  <w:footnote w:type="continuationSeparator" w:id="0">
    <w:p w14:paraId="4CE42273" w14:textId="77777777" w:rsidR="008431A5" w:rsidRDefault="008431A5" w:rsidP="008C4A2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1D4EB5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54E420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7FA7F8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A7AA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C18F9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FCCF70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804C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8EC5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E8082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CB86112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AA806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287104"/>
    <w:multiLevelType w:val="multilevel"/>
    <w:tmpl w:val="2AA8B54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FA63E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4A8F21D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9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EB"/>
    <w:rsid w:val="000606EB"/>
    <w:rsid w:val="00077B54"/>
    <w:rsid w:val="00293B83"/>
    <w:rsid w:val="003C44B4"/>
    <w:rsid w:val="004C6507"/>
    <w:rsid w:val="00586C86"/>
    <w:rsid w:val="006A3CE7"/>
    <w:rsid w:val="008417D1"/>
    <w:rsid w:val="008431A5"/>
    <w:rsid w:val="008C4A27"/>
    <w:rsid w:val="00A71493"/>
    <w:rsid w:val="00B137AD"/>
    <w:rsid w:val="00B4528D"/>
    <w:rsid w:val="00F34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F275"/>
  <w15:chartTrackingRefBased/>
  <w15:docId w15:val="{F48EB6F6-0C3E-4389-80AE-110B24F60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528D"/>
  </w:style>
  <w:style w:type="paragraph" w:styleId="Heading1">
    <w:name w:val="heading 1"/>
    <w:basedOn w:val="Normal"/>
    <w:next w:val="Normal"/>
    <w:link w:val="Heading1Char"/>
    <w:uiPriority w:val="9"/>
    <w:qFormat/>
    <w:rsid w:val="00F34A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1414" w:themeColor="accent1"/>
      <w:sz w:val="3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4A9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4A9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skListTable">
    <w:name w:val="Task List Table"/>
    <w:basedOn w:val="TableNormal"/>
    <w:uiPriority w:val="99"/>
    <w:rsid w:val="004C6507"/>
    <w:pPr>
      <w:spacing w:before="80" w:after="80" w:line="288" w:lineRule="auto"/>
      <w:jc w:val="center"/>
    </w:pPr>
    <w:rPr>
      <w:rFonts w:eastAsiaTheme="minorEastAsia"/>
      <w:color w:val="595959" w:themeColor="text1" w:themeTint="A6"/>
      <w:szCs w:val="17"/>
      <w:lang w:eastAsia="ja-JP"/>
    </w:r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B4B4B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paragraph" w:styleId="Title">
    <w:name w:val="Title"/>
    <w:basedOn w:val="Normal"/>
    <w:next w:val="Normal"/>
    <w:link w:val="TitleChar"/>
    <w:uiPriority w:val="1"/>
    <w:qFormat/>
    <w:rsid w:val="008C4A27"/>
    <w:pPr>
      <w:pBdr>
        <w:bottom w:val="single" w:sz="12" w:space="4" w:color="141414" w:themeColor="accent1"/>
      </w:pBdr>
      <w:spacing w:after="120"/>
      <w:contextualSpacing/>
    </w:pPr>
    <w:rPr>
      <w:rFonts w:asciiTheme="majorHAnsi" w:eastAsiaTheme="majorEastAsia" w:hAnsiTheme="majorHAnsi" w:cstheme="majorBidi"/>
      <w:color w:val="141414" w:themeColor="accent1"/>
      <w:kern w:val="28"/>
      <w:sz w:val="52"/>
    </w:rPr>
  </w:style>
  <w:style w:type="character" w:customStyle="1" w:styleId="TitleChar">
    <w:name w:val="Title Char"/>
    <w:basedOn w:val="DefaultParagraphFont"/>
    <w:link w:val="Title"/>
    <w:uiPriority w:val="1"/>
    <w:rsid w:val="008C4A27"/>
    <w:rPr>
      <w:rFonts w:asciiTheme="majorHAnsi" w:eastAsiaTheme="majorEastAsia" w:hAnsiTheme="majorHAnsi" w:cstheme="majorBidi"/>
      <w:color w:val="141414" w:themeColor="accent1"/>
      <w:kern w:val="28"/>
      <w:sz w:val="52"/>
      <w:szCs w:val="20"/>
      <w:lang w:eastAsia="ja-JP"/>
    </w:rPr>
  </w:style>
  <w:style w:type="paragraph" w:styleId="Date">
    <w:name w:val="Date"/>
    <w:basedOn w:val="Normal"/>
    <w:next w:val="Normal"/>
    <w:link w:val="DateChar"/>
    <w:uiPriority w:val="2"/>
    <w:unhideWhenUsed/>
    <w:qFormat/>
    <w:rsid w:val="008417D1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customStyle="1" w:styleId="Address">
    <w:name w:val="Address"/>
    <w:basedOn w:val="Normal"/>
    <w:uiPriority w:val="3"/>
    <w:qFormat/>
    <w:rsid w:val="008417D1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417D1"/>
    <w:pPr>
      <w:spacing w:after="0"/>
      <w:jc w:val="right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8417D1"/>
    <w:rPr>
      <w:color w:val="141414" w:themeColor="accent1"/>
      <w:sz w:val="18"/>
      <w:szCs w:val="20"/>
      <w:lang w:eastAsia="ja-JP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8417D1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8417D1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8C4A27"/>
    <w:rPr>
      <w:b/>
      <w:bCs/>
      <w:color w:val="0D0D0D" w:themeColor="text1" w:themeTint="F2"/>
      <w:sz w:val="18"/>
      <w:szCs w:val="20"/>
      <w:lang w:eastAsia="ja-JP"/>
    </w:rPr>
  </w:style>
  <w:style w:type="paragraph" w:styleId="Signature">
    <w:name w:val="Signature"/>
    <w:basedOn w:val="Normal"/>
    <w:link w:val="SignatureChar"/>
    <w:uiPriority w:val="6"/>
    <w:unhideWhenUsed/>
    <w:qFormat/>
    <w:rsid w:val="008417D1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8C4A27"/>
    <w:rPr>
      <w:b/>
      <w:bCs/>
      <w:color w:val="0D0D0D" w:themeColor="text1" w:themeTint="F2"/>
      <w:sz w:val="18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8417D1"/>
    <w:rPr>
      <w:rFonts w:asciiTheme="majorHAnsi" w:eastAsiaTheme="majorEastAsia" w:hAnsiTheme="majorHAnsi" w:cstheme="majorBidi"/>
      <w:color w:val="141414" w:themeColor="accent1"/>
      <w:sz w:val="32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8C4A27"/>
    <w:pPr>
      <w:spacing w:after="0"/>
    </w:pPr>
  </w:style>
  <w:style w:type="character" w:styleId="PlaceholderText">
    <w:name w:val="Placeholder Text"/>
    <w:basedOn w:val="DefaultParagraphFont"/>
    <w:uiPriority w:val="99"/>
    <w:semiHidden/>
    <w:rsid w:val="004C6507"/>
    <w:rPr>
      <w:color w:val="3E3E3E" w:themeColor="background2" w:themeShade="40"/>
    </w:rPr>
  </w:style>
  <w:style w:type="character" w:customStyle="1" w:styleId="HeaderChar">
    <w:name w:val="Header Char"/>
    <w:basedOn w:val="DefaultParagraphFont"/>
    <w:link w:val="Header"/>
    <w:uiPriority w:val="99"/>
    <w:rsid w:val="008C4A27"/>
    <w:rPr>
      <w:color w:val="404040" w:themeColor="text1" w:themeTint="BF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6507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6507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6507"/>
    <w:pPr>
      <w:spacing w:after="200"/>
    </w:pPr>
    <w:rPr>
      <w:i/>
      <w:iCs/>
      <w:color w:val="000000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6507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650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C650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C650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C650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C650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C650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650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650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65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650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C6507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C650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C650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4C6507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6507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650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6507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650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4C650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4C650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C650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C6507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C6507"/>
    <w:rPr>
      <w:rFonts w:ascii="Consolas" w:hAnsi="Consolas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4C6507"/>
    <w:rPr>
      <w:color w:val="3E3E3E" w:themeColor="background2" w:themeShade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\AppData\Roaming\Microsoft\Templates\CV%20Cover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FC4C2C8D43943B381A796CEF9A45D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C3CF6-11B2-4029-84C4-5CB6C6F512A5}"/>
      </w:docPartPr>
      <w:docPartBody>
        <w:p w:rsidR="00000000" w:rsidRDefault="004B4DCF">
          <w:pPr>
            <w:pStyle w:val="DFC4C2C8D43943B381A796CEF9A45DA3"/>
          </w:pPr>
          <w:r>
            <w:t>Recipient Name</w:t>
          </w:r>
        </w:p>
      </w:docPartBody>
    </w:docPart>
    <w:docPart>
      <w:docPartPr>
        <w:name w:val="9B22DE05BFCF4FFCA39D1317A60A6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5F518F-0469-4F14-975E-7B210AA9130D}"/>
      </w:docPartPr>
      <w:docPartBody>
        <w:p w:rsidR="00000000" w:rsidRDefault="004B4DCF">
          <w:pPr>
            <w:pStyle w:val="9B22DE05BFCF4FFCA39D1317A60A66E4"/>
          </w:pPr>
          <w:r>
            <w:t>Recipient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F0"/>
    <w:rsid w:val="004B4DCF"/>
    <w:rsid w:val="00C5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2826B05F2143C2959EA591737C1F93">
    <w:name w:val="8F2826B05F2143C2959EA591737C1F93"/>
  </w:style>
  <w:style w:type="paragraph" w:customStyle="1" w:styleId="73E8634BC2BF404185A5028C49C4264E">
    <w:name w:val="73E8634BC2BF404185A5028C49C4264E"/>
  </w:style>
  <w:style w:type="paragraph" w:customStyle="1" w:styleId="7A2164A05C694BB58965865A61C817BD">
    <w:name w:val="7A2164A05C694BB58965865A61C817BD"/>
  </w:style>
  <w:style w:type="paragraph" w:customStyle="1" w:styleId="615C65F6C36E44039425D2C3DFF1B4AC">
    <w:name w:val="615C65F6C36E44039425D2C3DFF1B4AC"/>
  </w:style>
  <w:style w:type="paragraph" w:customStyle="1" w:styleId="7B4CABAD9C32429FAE0E18BCF3B1F644">
    <w:name w:val="7B4CABAD9C32429FAE0E18BCF3B1F644"/>
  </w:style>
  <w:style w:type="paragraph" w:customStyle="1" w:styleId="DFC4C2C8D43943B381A796CEF9A45DA3">
    <w:name w:val="DFC4C2C8D43943B381A796CEF9A45DA3"/>
  </w:style>
  <w:style w:type="paragraph" w:customStyle="1" w:styleId="EB324C595B394D6184FF0DD0597965F1">
    <w:name w:val="EB324C595B394D6184FF0DD0597965F1"/>
  </w:style>
  <w:style w:type="paragraph" w:customStyle="1" w:styleId="9B22DE05BFCF4FFCA39D1317A60A66E4">
    <w:name w:val="9B22DE05BFCF4FFCA39D1317A60A66E4"/>
  </w:style>
  <w:style w:type="paragraph" w:customStyle="1" w:styleId="52D9A747277F48D1BFFEF269FA198C5E">
    <w:name w:val="52D9A747277F48D1BFFEF269FA198C5E"/>
  </w:style>
  <w:style w:type="paragraph" w:customStyle="1" w:styleId="390F8F8E83C14B9EB468E5BAD2D6FEBB">
    <w:name w:val="390F8F8E83C14B9EB468E5BAD2D6FEBB"/>
  </w:style>
  <w:style w:type="paragraph" w:customStyle="1" w:styleId="9F500EBD5F88440FA8215C398F402696">
    <w:name w:val="9F500EBD5F88440FA8215C398F402696"/>
    <w:rsid w:val="00C521F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heme2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 Cover letter.dotx</Template>
  <TotalTime>14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>ASP hiring team</cp:keywords>
  <dc:description/>
  <cp:lastModifiedBy>John</cp:lastModifiedBy>
  <cp:revision>1</cp:revision>
  <dcterms:created xsi:type="dcterms:W3CDTF">2018-03-18T08:07:00Z</dcterms:created>
  <dcterms:modified xsi:type="dcterms:W3CDTF">2018-03-18T08:21:00Z</dcterms:modified>
</cp:coreProperties>
</file>